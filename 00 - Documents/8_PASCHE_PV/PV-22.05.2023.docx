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0903" w14:textId="7430AE23" w:rsidR="0007343A" w:rsidRPr="00700349" w:rsidRDefault="00EB7BF6">
      <w:pPr>
        <w:rPr>
          <w:b/>
          <w:lang w:val="fr-CH"/>
        </w:rPr>
      </w:pPr>
      <w:r>
        <w:rPr>
          <w:b/>
          <w:lang w:val="fr-CH"/>
        </w:rPr>
        <w:t>PV N°</w:t>
      </w:r>
      <w:r w:rsidR="00E95E71">
        <w:rPr>
          <w:b/>
          <w:lang w:val="fr-CH"/>
        </w:rPr>
        <w:t>1</w:t>
      </w:r>
    </w:p>
    <w:p w14:paraId="55347B99" w14:textId="77777777" w:rsidR="00DC0275" w:rsidRPr="0007343A" w:rsidRDefault="003F0793">
      <w:pPr>
        <w:rPr>
          <w:i/>
        </w:rPr>
      </w:pPr>
      <w:r>
        <w:rPr>
          <w:i/>
        </w:rPr>
        <w:t>V</w:t>
      </w:r>
      <w:r w:rsidR="0007343A" w:rsidRPr="0007343A">
        <w:rPr>
          <w:i/>
        </w:rPr>
        <w:t xml:space="preserve">ersion </w:t>
      </w:r>
      <w:r w:rsidR="0070592F">
        <w:rPr>
          <w:i/>
        </w:rPr>
        <w:t>1</w:t>
      </w:r>
      <w:r w:rsidR="0007343A" w:rsidRPr="0007343A">
        <w:rPr>
          <w:i/>
        </w:rPr>
        <w:t xml:space="preserve"> </w:t>
      </w:r>
    </w:p>
    <w:p w14:paraId="59768FAC" w14:textId="01CCF589" w:rsidR="00DC0275" w:rsidRDefault="00FE1E9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Compte rendu de </w:t>
      </w:r>
      <w:r w:rsidR="00E95E71">
        <w:rPr>
          <w:b/>
          <w:sz w:val="20"/>
          <w:szCs w:val="20"/>
        </w:rPr>
        <w:t>la revue de projet 1</w:t>
      </w:r>
    </w:p>
    <w:p w14:paraId="34729353" w14:textId="77777777" w:rsidR="00DC0275" w:rsidRDefault="00DC0275">
      <w:pPr>
        <w:rPr>
          <w:b/>
          <w:sz w:val="20"/>
          <w:szCs w:val="20"/>
        </w:rPr>
      </w:pPr>
    </w:p>
    <w:p w14:paraId="2A8AA8D3" w14:textId="19CCA753" w:rsidR="00DC0275" w:rsidRDefault="00C33A91">
      <w:pPr>
        <w:rPr>
          <w:sz w:val="20"/>
          <w:szCs w:val="20"/>
        </w:rPr>
      </w:pPr>
      <w:r>
        <w:rPr>
          <w:sz w:val="20"/>
          <w:szCs w:val="20"/>
        </w:rPr>
        <w:t xml:space="preserve">Lieu et date 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95E71">
        <w:rPr>
          <w:sz w:val="20"/>
          <w:szCs w:val="20"/>
        </w:rPr>
        <w:t>22</w:t>
      </w:r>
      <w:r>
        <w:rPr>
          <w:sz w:val="20"/>
          <w:szCs w:val="20"/>
        </w:rPr>
        <w:t>.</w:t>
      </w:r>
      <w:r w:rsidR="00EB7BF6">
        <w:rPr>
          <w:sz w:val="20"/>
          <w:szCs w:val="20"/>
        </w:rPr>
        <w:t>0</w:t>
      </w:r>
      <w:r w:rsidR="0095670D">
        <w:rPr>
          <w:sz w:val="20"/>
          <w:szCs w:val="20"/>
        </w:rPr>
        <w:t>5</w:t>
      </w:r>
      <w:r>
        <w:rPr>
          <w:sz w:val="20"/>
          <w:szCs w:val="20"/>
        </w:rPr>
        <w:t>.</w:t>
      </w:r>
      <w:r w:rsidR="00D77BE7">
        <w:rPr>
          <w:sz w:val="20"/>
          <w:szCs w:val="20"/>
        </w:rPr>
        <w:t>202</w:t>
      </w:r>
      <w:r w:rsidR="00EB7BF6">
        <w:rPr>
          <w:sz w:val="20"/>
          <w:szCs w:val="20"/>
        </w:rPr>
        <w:t>3</w:t>
      </w:r>
      <w:r>
        <w:rPr>
          <w:sz w:val="20"/>
          <w:szCs w:val="20"/>
        </w:rPr>
        <w:t xml:space="preserve"> </w:t>
      </w:r>
      <w:r w:rsidR="0070592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E95E71">
        <w:rPr>
          <w:sz w:val="20"/>
          <w:szCs w:val="20"/>
        </w:rPr>
        <w:t>16</w:t>
      </w:r>
      <w:r w:rsidR="0070592F">
        <w:rPr>
          <w:sz w:val="20"/>
          <w:szCs w:val="20"/>
        </w:rPr>
        <w:t>h</w:t>
      </w:r>
      <w:r w:rsidR="00E95E71">
        <w:rPr>
          <w:sz w:val="20"/>
          <w:szCs w:val="20"/>
        </w:rPr>
        <w:t>45</w:t>
      </w:r>
      <w:r w:rsidR="00FE1E9D">
        <w:rPr>
          <w:sz w:val="20"/>
          <w:szCs w:val="20"/>
        </w:rPr>
        <w:t xml:space="preserve"> / </w:t>
      </w:r>
      <w:r w:rsidR="00BA6F8C">
        <w:rPr>
          <w:sz w:val="20"/>
          <w:szCs w:val="20"/>
        </w:rPr>
        <w:t>Classe A45</w:t>
      </w:r>
    </w:p>
    <w:p w14:paraId="6704FA75" w14:textId="77777777" w:rsidR="00DC0275" w:rsidRDefault="00000000">
      <w:pPr>
        <w:rPr>
          <w:sz w:val="20"/>
          <w:szCs w:val="20"/>
        </w:rPr>
      </w:pPr>
      <w:r>
        <w:rPr>
          <w:noProof/>
        </w:rPr>
        <w:pict w14:anchorId="72C6DD9B">
          <v:rect id="_x0000_i1025" alt="" style="width:442.25pt;height:.05pt;mso-width-percent:0;mso-height-percent:0;mso-width-percent:0;mso-height-percent:0" o:hrpct="975" o:hralign="center" o:hrstd="t" o:hr="t" fillcolor="#a0a0a0" stroked="f"/>
        </w:pict>
      </w:r>
    </w:p>
    <w:p w14:paraId="774CE036" w14:textId="5E2CBAB2" w:rsidR="00540661" w:rsidRPr="00191EAE" w:rsidRDefault="00540661" w:rsidP="00191EAE">
      <w:pPr>
        <w:rPr>
          <w:sz w:val="20"/>
          <w:szCs w:val="20"/>
        </w:rPr>
      </w:pPr>
    </w:p>
    <w:tbl>
      <w:tblPr>
        <w:tblStyle w:val="Grilledutableau"/>
        <w:tblpPr w:leftFromText="141" w:rightFromText="141" w:vertAnchor="text" w:horzAnchor="margin" w:tblpXSpec="center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9"/>
      </w:tblGrid>
      <w:tr w:rsidR="00D77BE7" w14:paraId="44F3973A" w14:textId="77777777" w:rsidTr="00D77BE7">
        <w:tc>
          <w:tcPr>
            <w:tcW w:w="8309" w:type="dxa"/>
            <w:shd w:val="clear" w:color="auto" w:fill="DAEEF3" w:themeFill="accent5" w:themeFillTint="33"/>
          </w:tcPr>
          <w:p w14:paraId="41D2898C" w14:textId="3D8402C7" w:rsidR="00D77BE7" w:rsidRPr="00AE7779" w:rsidRDefault="00BA6F8C" w:rsidP="00D77BE7">
            <w:pPr>
              <w:spacing w:line="276" w:lineRule="auto"/>
              <w:rPr>
                <w:color w:val="31849B" w:themeColor="accent5" w:themeShade="BF"/>
                <w:sz w:val="24"/>
                <w:szCs w:val="20"/>
              </w:rPr>
            </w:pPr>
            <w:r>
              <w:rPr>
                <w:color w:val="31849B" w:themeColor="accent5" w:themeShade="BF"/>
                <w:sz w:val="24"/>
                <w:szCs w:val="20"/>
              </w:rPr>
              <w:t>Chose à faire</w:t>
            </w:r>
          </w:p>
        </w:tc>
      </w:tr>
      <w:tr w:rsidR="00D77BE7" w14:paraId="6B300BA8" w14:textId="77777777" w:rsidTr="00D77BE7">
        <w:tc>
          <w:tcPr>
            <w:tcW w:w="8309" w:type="dxa"/>
          </w:tcPr>
          <w:p w14:paraId="79B61D35" w14:textId="447DE8B5" w:rsidR="00BA6F8C" w:rsidRPr="00FB2278" w:rsidRDefault="00FB2278" w:rsidP="00F55411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sz w:val="20"/>
                <w:szCs w:val="20"/>
              </w:rPr>
            </w:pPr>
            <w:r w:rsidRPr="00FB2278">
              <w:rPr>
                <w:sz w:val="20"/>
                <w:szCs w:val="20"/>
              </w:rPr>
              <w:t>Je dois me renseigner sur JPA afin de pouvoir expliquer correctement ce qu'est JPA</w:t>
            </w:r>
            <w:r>
              <w:rPr>
                <w:sz w:val="20"/>
                <w:szCs w:val="20"/>
              </w:rPr>
              <w:t xml:space="preserve"> </w:t>
            </w:r>
            <w:r w:rsidRPr="00FB2278">
              <w:rPr>
                <w:sz w:val="20"/>
                <w:szCs w:val="20"/>
              </w:rPr>
              <w:t>lors de la prochaine revue de projet.</w:t>
            </w:r>
          </w:p>
          <w:p w14:paraId="0692D1A7" w14:textId="455E93CC" w:rsidR="00E95E71" w:rsidRDefault="00FB2278" w:rsidP="00E95E71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sz w:val="20"/>
                <w:szCs w:val="20"/>
              </w:rPr>
            </w:pPr>
            <w:r w:rsidRPr="00FB2278">
              <w:rPr>
                <w:sz w:val="20"/>
                <w:szCs w:val="20"/>
              </w:rPr>
              <w:t>Rendre cohérent mes diagrammes, c’est-à-dire être homogène sur l'utilisation des verbes et du pluriel/singulier</w:t>
            </w:r>
          </w:p>
          <w:p w14:paraId="0BFD0FCE" w14:textId="12E89086" w:rsidR="00E95E71" w:rsidRDefault="00FB2278" w:rsidP="00E95E71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sz w:val="20"/>
                <w:szCs w:val="20"/>
              </w:rPr>
            </w:pPr>
            <w:r w:rsidRPr="00FB2278">
              <w:rPr>
                <w:sz w:val="20"/>
                <w:szCs w:val="20"/>
              </w:rPr>
              <w:t>Ajouter sur le planning plus de test durant la phase de réalisation.</w:t>
            </w:r>
          </w:p>
          <w:p w14:paraId="72AE0E30" w14:textId="35F4E261" w:rsidR="00E95E71" w:rsidRDefault="00FB2278" w:rsidP="00E95E71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sz w:val="20"/>
                <w:szCs w:val="20"/>
              </w:rPr>
            </w:pPr>
            <w:r w:rsidRPr="00FB2278">
              <w:rPr>
                <w:sz w:val="20"/>
                <w:szCs w:val="20"/>
              </w:rPr>
              <w:t>Les tests fonctionnels devront être documentés.</w:t>
            </w:r>
            <w:r>
              <w:rPr>
                <w:sz w:val="20"/>
                <w:szCs w:val="20"/>
              </w:rPr>
              <w:t xml:space="preserve"> </w:t>
            </w:r>
            <w:r w:rsidRPr="00FB2278">
              <w:rPr>
                <w:sz w:val="20"/>
                <w:szCs w:val="20"/>
              </w:rPr>
              <w:t xml:space="preserve">Il n'y a pas de </w:t>
            </w:r>
            <w:r w:rsidRPr="00FB2278">
              <w:rPr>
                <w:sz w:val="20"/>
                <w:szCs w:val="20"/>
              </w:rPr>
              <w:t>tests unitaires</w:t>
            </w:r>
            <w:r w:rsidRPr="00FB2278">
              <w:rPr>
                <w:sz w:val="20"/>
                <w:szCs w:val="20"/>
              </w:rPr>
              <w:t xml:space="preserve"> attendu. Les tests fonctionnels du backend seront réalisés avec Postman.</w:t>
            </w:r>
          </w:p>
          <w:p w14:paraId="5AC5DC43" w14:textId="36B73B28" w:rsidR="00E95E71" w:rsidRDefault="00E95E71" w:rsidP="00E95E71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Une documentation </w:t>
            </w:r>
            <w:r w:rsidR="00FB2278">
              <w:rPr>
                <w:sz w:val="20"/>
                <w:szCs w:val="20"/>
              </w:rPr>
              <w:t xml:space="preserve">utilisateur </w:t>
            </w:r>
            <w:r>
              <w:rPr>
                <w:sz w:val="20"/>
                <w:szCs w:val="20"/>
              </w:rPr>
              <w:t>est attendue.</w:t>
            </w:r>
          </w:p>
          <w:p w14:paraId="24B5BD68" w14:textId="19566D1B" w:rsidR="00FB2278" w:rsidRPr="00FB2278" w:rsidRDefault="00FB2278" w:rsidP="00FB2278">
            <w:pPr>
              <w:pStyle w:val="Paragraphedeliste"/>
              <w:numPr>
                <w:ilvl w:val="0"/>
                <w:numId w:val="14"/>
              </w:numPr>
              <w:spacing w:after="120"/>
              <w:rPr>
                <w:sz w:val="20"/>
                <w:szCs w:val="20"/>
              </w:rPr>
            </w:pPr>
            <w:r w:rsidRPr="00FB2278">
              <w:rPr>
                <w:sz w:val="20"/>
                <w:szCs w:val="20"/>
              </w:rPr>
              <w:t>Être bien aux claires concernant le cahier de charges (ex : est-ce qu’on peut</w:t>
            </w:r>
            <w:r>
              <w:rPr>
                <w:sz w:val="20"/>
                <w:szCs w:val="20"/>
              </w:rPr>
              <w:t xml:space="preserve"> s</w:t>
            </w:r>
            <w:r w:rsidRPr="00FB2278">
              <w:rPr>
                <w:sz w:val="20"/>
                <w:szCs w:val="20"/>
              </w:rPr>
              <w:t>upprimer un joueur).</w:t>
            </w:r>
          </w:p>
        </w:tc>
      </w:tr>
      <w:tr w:rsidR="00191EAE" w14:paraId="2298DECA" w14:textId="77777777" w:rsidTr="00191EAE">
        <w:tc>
          <w:tcPr>
            <w:tcW w:w="8309" w:type="dxa"/>
            <w:shd w:val="clear" w:color="auto" w:fill="DAEEF3" w:themeFill="accent5" w:themeFillTint="33"/>
          </w:tcPr>
          <w:p w14:paraId="2272A10B" w14:textId="0D1D801B" w:rsidR="00191EAE" w:rsidRPr="00191EAE" w:rsidRDefault="00BA6F8C" w:rsidP="00191EAE">
            <w:pPr>
              <w:rPr>
                <w:sz w:val="20"/>
                <w:szCs w:val="20"/>
              </w:rPr>
            </w:pPr>
            <w:r>
              <w:rPr>
                <w:color w:val="31849B" w:themeColor="accent5" w:themeShade="BF"/>
                <w:sz w:val="24"/>
                <w:szCs w:val="20"/>
              </w:rPr>
              <w:t>Information utile</w:t>
            </w:r>
          </w:p>
        </w:tc>
      </w:tr>
      <w:tr w:rsidR="00191EAE" w14:paraId="67F24793" w14:textId="77777777" w:rsidTr="00D77BE7">
        <w:tc>
          <w:tcPr>
            <w:tcW w:w="8309" w:type="dxa"/>
          </w:tcPr>
          <w:p w14:paraId="7DB51867" w14:textId="77777777" w:rsidR="00BA6F8C" w:rsidRDefault="00E95E71" w:rsidP="00E95E71">
            <w:pPr>
              <w:pStyle w:val="Paragraphedeliste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pas sous-estimer la documentation.</w:t>
            </w:r>
          </w:p>
          <w:p w14:paraId="40CE2DA8" w14:textId="77777777" w:rsidR="00E95E71" w:rsidRDefault="00E95E71" w:rsidP="00E95E71">
            <w:pPr>
              <w:pStyle w:val="Paragraphedeliste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Vérifier les critères d’évaluation personnelle et ne pas les oublier.</w:t>
            </w:r>
          </w:p>
          <w:p w14:paraId="671EFCC0" w14:textId="77777777" w:rsidR="00E95E71" w:rsidRDefault="00E95E71" w:rsidP="00E95E71">
            <w:pPr>
              <w:pStyle w:val="Paragraphedeliste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Faire relire la documentation et </w:t>
            </w:r>
            <w:r w:rsidR="00372E07">
              <w:rPr>
                <w:sz w:val="20"/>
                <w:szCs w:val="20"/>
              </w:rPr>
              <w:t>autres documents</w:t>
            </w:r>
            <w:r>
              <w:rPr>
                <w:sz w:val="20"/>
                <w:szCs w:val="20"/>
              </w:rPr>
              <w:t>.</w:t>
            </w:r>
          </w:p>
          <w:p w14:paraId="1F6E5CFE" w14:textId="77634176" w:rsidR="00FB2278" w:rsidRPr="00E95E71" w:rsidRDefault="00FB2278" w:rsidP="00E95E71">
            <w:pPr>
              <w:pStyle w:val="Paragraphedeliste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FB2278">
              <w:rPr>
                <w:sz w:val="20"/>
                <w:szCs w:val="20"/>
              </w:rPr>
              <w:t>Chaque étape du projet sera testée directement pour travailler de la manière la plus agile possible.</w:t>
            </w:r>
          </w:p>
        </w:tc>
      </w:tr>
    </w:tbl>
    <w:p w14:paraId="55713338" w14:textId="77777777" w:rsidR="00182654" w:rsidRPr="00BB215D" w:rsidRDefault="00182654" w:rsidP="00BB215D">
      <w:pPr>
        <w:rPr>
          <w:sz w:val="20"/>
          <w:szCs w:val="20"/>
        </w:rPr>
      </w:pPr>
    </w:p>
    <w:sectPr w:rsidR="00182654" w:rsidRPr="00BB215D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ECBD9" w14:textId="77777777" w:rsidR="003D305E" w:rsidRDefault="003D305E">
      <w:pPr>
        <w:spacing w:line="240" w:lineRule="auto"/>
      </w:pPr>
      <w:r>
        <w:separator/>
      </w:r>
    </w:p>
  </w:endnote>
  <w:endnote w:type="continuationSeparator" w:id="0">
    <w:p w14:paraId="7A8E31D2" w14:textId="77777777" w:rsidR="003D305E" w:rsidRDefault="003D3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EA02" w14:textId="77777777" w:rsidR="00DC0275" w:rsidRDefault="00700349">
    <w:r>
      <w:t xml:space="preserve">Pasche Killian </w:t>
    </w:r>
    <w:r>
      <w:tab/>
    </w:r>
    <w:r>
      <w:tab/>
    </w:r>
    <w:r w:rsidR="003149EE">
      <w:tab/>
    </w:r>
    <w:r w:rsidR="003149EE">
      <w:tab/>
    </w:r>
    <w:r w:rsidR="00FE1E9D">
      <w:tab/>
    </w:r>
    <w:r w:rsidR="00FE1E9D">
      <w:tab/>
    </w:r>
    <w:r w:rsidR="00FE1E9D">
      <w:tab/>
    </w:r>
    <w:r w:rsidR="00FE1E9D">
      <w:tab/>
    </w:r>
    <w:r w:rsidR="003149EE">
      <w:t xml:space="preserve">         </w:t>
    </w:r>
    <w:r w:rsidR="00FE1E9D">
      <w:t xml:space="preserve">Page </w:t>
    </w:r>
    <w:r w:rsidR="00FE1E9D">
      <w:fldChar w:fldCharType="begin"/>
    </w:r>
    <w:r w:rsidR="00FE1E9D">
      <w:instrText>PAGE</w:instrText>
    </w:r>
    <w:r w:rsidR="00FE1E9D">
      <w:fldChar w:fldCharType="separate"/>
    </w:r>
    <w:r w:rsidR="006963E9">
      <w:rPr>
        <w:noProof/>
      </w:rPr>
      <w:t>1</w:t>
    </w:r>
    <w:r w:rsidR="00FE1E9D">
      <w:fldChar w:fldCharType="end"/>
    </w:r>
    <w:r w:rsidR="00FE1E9D">
      <w:t xml:space="preserve"> sur </w:t>
    </w:r>
    <w:r w:rsidR="00FE1E9D">
      <w:fldChar w:fldCharType="begin"/>
    </w:r>
    <w:r w:rsidR="00FE1E9D">
      <w:instrText>NUMPAGES</w:instrText>
    </w:r>
    <w:r w:rsidR="00FE1E9D">
      <w:fldChar w:fldCharType="separate"/>
    </w:r>
    <w:r w:rsidR="006963E9">
      <w:rPr>
        <w:noProof/>
      </w:rPr>
      <w:t>1</w:t>
    </w:r>
    <w:r w:rsidR="00FE1E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40C26" w14:textId="77777777" w:rsidR="003D305E" w:rsidRDefault="003D305E">
      <w:pPr>
        <w:spacing w:line="240" w:lineRule="auto"/>
      </w:pPr>
      <w:r>
        <w:separator/>
      </w:r>
    </w:p>
  </w:footnote>
  <w:footnote w:type="continuationSeparator" w:id="0">
    <w:p w14:paraId="13DA3553" w14:textId="77777777" w:rsidR="003D305E" w:rsidRDefault="003D30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BFE9D" w14:textId="39395373" w:rsidR="00DC0275" w:rsidRDefault="00BA6F8C" w:rsidP="007D2746">
    <w:pPr>
      <w:tabs>
        <w:tab w:val="left" w:pos="7655"/>
      </w:tabs>
      <w:rPr>
        <w:noProof/>
      </w:rPr>
    </w:pPr>
    <w:r>
      <w:rPr>
        <w:noProof/>
      </w:rPr>
      <w:t>Futnet Single Master</w:t>
    </w:r>
    <w:r>
      <w:rPr>
        <w:noProof/>
      </w:rPr>
      <w:tab/>
    </w:r>
    <w:r w:rsidR="00E95E71">
      <w:rPr>
        <w:noProof/>
      </w:rPr>
      <w:t>22</w:t>
    </w:r>
    <w:r w:rsidR="00EB7BF6">
      <w:t>/0</w:t>
    </w:r>
    <w:r w:rsidR="0095670D">
      <w:t>5</w:t>
    </w:r>
    <w:r w:rsidR="00EB7BF6"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687B"/>
    <w:multiLevelType w:val="hybridMultilevel"/>
    <w:tmpl w:val="0DD87C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3E05"/>
    <w:multiLevelType w:val="hybridMultilevel"/>
    <w:tmpl w:val="EDEAAD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E46CD"/>
    <w:multiLevelType w:val="hybridMultilevel"/>
    <w:tmpl w:val="D77C6D36"/>
    <w:lvl w:ilvl="0" w:tplc="4DD8EA6C">
      <w:numFmt w:val="bullet"/>
      <w:lvlText w:val="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04EDE"/>
    <w:multiLevelType w:val="hybridMultilevel"/>
    <w:tmpl w:val="DFE6164E"/>
    <w:lvl w:ilvl="0" w:tplc="C1BA891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135979C8"/>
    <w:multiLevelType w:val="hybridMultilevel"/>
    <w:tmpl w:val="72A466C0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708F7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4A2F57"/>
    <w:multiLevelType w:val="hybridMultilevel"/>
    <w:tmpl w:val="AE78AD9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C7906"/>
    <w:multiLevelType w:val="hybridMultilevel"/>
    <w:tmpl w:val="55E0D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826C6"/>
    <w:multiLevelType w:val="hybridMultilevel"/>
    <w:tmpl w:val="95149754"/>
    <w:lvl w:ilvl="0" w:tplc="D5640D9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6248A4"/>
    <w:multiLevelType w:val="hybridMultilevel"/>
    <w:tmpl w:val="DDD6DA8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7D484A"/>
    <w:multiLevelType w:val="hybridMultilevel"/>
    <w:tmpl w:val="EF1EEF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7D26C1"/>
    <w:multiLevelType w:val="hybridMultilevel"/>
    <w:tmpl w:val="D5A80E10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717A63"/>
    <w:multiLevelType w:val="hybridMultilevel"/>
    <w:tmpl w:val="EE26BC42"/>
    <w:lvl w:ilvl="0" w:tplc="10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E82DFE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0D0311"/>
    <w:multiLevelType w:val="hybridMultilevel"/>
    <w:tmpl w:val="C390E270"/>
    <w:lvl w:ilvl="0" w:tplc="10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3C5B3F4F"/>
    <w:multiLevelType w:val="multilevel"/>
    <w:tmpl w:val="E83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7C72F2"/>
    <w:multiLevelType w:val="hybridMultilevel"/>
    <w:tmpl w:val="5932341A"/>
    <w:lvl w:ilvl="0" w:tplc="E3E432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E6DF5"/>
    <w:multiLevelType w:val="hybridMultilevel"/>
    <w:tmpl w:val="B4D60B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F4931"/>
    <w:multiLevelType w:val="hybridMultilevel"/>
    <w:tmpl w:val="BD6A147A"/>
    <w:lvl w:ilvl="0" w:tplc="94309D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250CF"/>
    <w:multiLevelType w:val="hybridMultilevel"/>
    <w:tmpl w:val="240079AE"/>
    <w:lvl w:ilvl="0" w:tplc="94309D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F5BA7"/>
    <w:multiLevelType w:val="hybridMultilevel"/>
    <w:tmpl w:val="DAC07E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E03C7"/>
    <w:multiLevelType w:val="hybridMultilevel"/>
    <w:tmpl w:val="4628C6FC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9C72EF"/>
    <w:multiLevelType w:val="hybridMultilevel"/>
    <w:tmpl w:val="056A1680"/>
    <w:lvl w:ilvl="0" w:tplc="377016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A18A4"/>
    <w:multiLevelType w:val="hybridMultilevel"/>
    <w:tmpl w:val="F3522D3E"/>
    <w:lvl w:ilvl="0" w:tplc="C1BA891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FC6B22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E724C55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CA9301F"/>
    <w:multiLevelType w:val="multilevel"/>
    <w:tmpl w:val="66868F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03858667">
    <w:abstractNumId w:val="24"/>
  </w:num>
  <w:num w:numId="2" w16cid:durableId="840780471">
    <w:abstractNumId w:val="11"/>
  </w:num>
  <w:num w:numId="3" w16cid:durableId="632828447">
    <w:abstractNumId w:val="4"/>
  </w:num>
  <w:num w:numId="4" w16cid:durableId="1685326841">
    <w:abstractNumId w:val="17"/>
  </w:num>
  <w:num w:numId="5" w16cid:durableId="132799183">
    <w:abstractNumId w:val="20"/>
  </w:num>
  <w:num w:numId="6" w16cid:durableId="117992691">
    <w:abstractNumId w:val="0"/>
  </w:num>
  <w:num w:numId="7" w16cid:durableId="427773287">
    <w:abstractNumId w:val="15"/>
  </w:num>
  <w:num w:numId="8" w16cid:durableId="1237470931">
    <w:abstractNumId w:val="7"/>
  </w:num>
  <w:num w:numId="9" w16cid:durableId="1341809030">
    <w:abstractNumId w:val="14"/>
  </w:num>
  <w:num w:numId="10" w16cid:durableId="887567614">
    <w:abstractNumId w:val="13"/>
  </w:num>
  <w:num w:numId="11" w16cid:durableId="1463842221">
    <w:abstractNumId w:val="5"/>
  </w:num>
  <w:num w:numId="12" w16cid:durableId="1794128823">
    <w:abstractNumId w:val="8"/>
  </w:num>
  <w:num w:numId="13" w16cid:durableId="602107468">
    <w:abstractNumId w:val="16"/>
  </w:num>
  <w:num w:numId="14" w16cid:durableId="1977027550">
    <w:abstractNumId w:val="19"/>
  </w:num>
  <w:num w:numId="15" w16cid:durableId="1259873640">
    <w:abstractNumId w:val="2"/>
  </w:num>
  <w:num w:numId="16" w16cid:durableId="111944084">
    <w:abstractNumId w:val="22"/>
  </w:num>
  <w:num w:numId="17" w16cid:durableId="1899245705">
    <w:abstractNumId w:val="21"/>
  </w:num>
  <w:num w:numId="18" w16cid:durableId="1442990400">
    <w:abstractNumId w:val="18"/>
  </w:num>
  <w:num w:numId="19" w16cid:durableId="956256648">
    <w:abstractNumId w:val="3"/>
  </w:num>
  <w:num w:numId="20" w16cid:durableId="612440702">
    <w:abstractNumId w:val="12"/>
  </w:num>
  <w:num w:numId="21" w16cid:durableId="549734657">
    <w:abstractNumId w:val="23"/>
  </w:num>
  <w:num w:numId="22" w16cid:durableId="1651665050">
    <w:abstractNumId w:val="6"/>
  </w:num>
  <w:num w:numId="23" w16cid:durableId="1556703150">
    <w:abstractNumId w:val="26"/>
  </w:num>
  <w:num w:numId="24" w16cid:durableId="1542472404">
    <w:abstractNumId w:val="25"/>
  </w:num>
  <w:num w:numId="25" w16cid:durableId="922840869">
    <w:abstractNumId w:val="10"/>
  </w:num>
  <w:num w:numId="26" w16cid:durableId="1873296671">
    <w:abstractNumId w:val="1"/>
  </w:num>
  <w:num w:numId="27" w16cid:durableId="1946376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BE7"/>
    <w:rsid w:val="000059A9"/>
    <w:rsid w:val="00006370"/>
    <w:rsid w:val="000242ED"/>
    <w:rsid w:val="00031745"/>
    <w:rsid w:val="00032F3F"/>
    <w:rsid w:val="0004372C"/>
    <w:rsid w:val="000476AB"/>
    <w:rsid w:val="0007343A"/>
    <w:rsid w:val="000821F2"/>
    <w:rsid w:val="00084B3A"/>
    <w:rsid w:val="00092D1B"/>
    <w:rsid w:val="0009635C"/>
    <w:rsid w:val="000A1386"/>
    <w:rsid w:val="000A67DF"/>
    <w:rsid w:val="000B41F9"/>
    <w:rsid w:val="000C68F4"/>
    <w:rsid w:val="00102578"/>
    <w:rsid w:val="00123345"/>
    <w:rsid w:val="001254C5"/>
    <w:rsid w:val="00127465"/>
    <w:rsid w:val="001441D4"/>
    <w:rsid w:val="00171254"/>
    <w:rsid w:val="00182237"/>
    <w:rsid w:val="00182654"/>
    <w:rsid w:val="00183380"/>
    <w:rsid w:val="00191EAE"/>
    <w:rsid w:val="001A26E6"/>
    <w:rsid w:val="001A31B3"/>
    <w:rsid w:val="001A606A"/>
    <w:rsid w:val="001A7C10"/>
    <w:rsid w:val="001C12AE"/>
    <w:rsid w:val="001C2FA1"/>
    <w:rsid w:val="001D1F9B"/>
    <w:rsid w:val="001E265E"/>
    <w:rsid w:val="001F4A6A"/>
    <w:rsid w:val="001F4B09"/>
    <w:rsid w:val="001F65B9"/>
    <w:rsid w:val="00203628"/>
    <w:rsid w:val="002054DB"/>
    <w:rsid w:val="0022150F"/>
    <w:rsid w:val="002240D1"/>
    <w:rsid w:val="00224726"/>
    <w:rsid w:val="0024070E"/>
    <w:rsid w:val="00245FD4"/>
    <w:rsid w:val="002474F9"/>
    <w:rsid w:val="002558A9"/>
    <w:rsid w:val="00257EE8"/>
    <w:rsid w:val="0027540B"/>
    <w:rsid w:val="00280F3C"/>
    <w:rsid w:val="00291824"/>
    <w:rsid w:val="00291F03"/>
    <w:rsid w:val="00292AE9"/>
    <w:rsid w:val="002B0942"/>
    <w:rsid w:val="002C35C6"/>
    <w:rsid w:val="002C6C19"/>
    <w:rsid w:val="002D4167"/>
    <w:rsid w:val="002D51BB"/>
    <w:rsid w:val="002E066B"/>
    <w:rsid w:val="002E16E8"/>
    <w:rsid w:val="002E6353"/>
    <w:rsid w:val="00301B87"/>
    <w:rsid w:val="003061AD"/>
    <w:rsid w:val="003063A1"/>
    <w:rsid w:val="0031223B"/>
    <w:rsid w:val="003149EE"/>
    <w:rsid w:val="00317BB8"/>
    <w:rsid w:val="0032711F"/>
    <w:rsid w:val="003326CE"/>
    <w:rsid w:val="00332801"/>
    <w:rsid w:val="00333CCE"/>
    <w:rsid w:val="0036053B"/>
    <w:rsid w:val="0036261A"/>
    <w:rsid w:val="00365100"/>
    <w:rsid w:val="003679AD"/>
    <w:rsid w:val="00372E07"/>
    <w:rsid w:val="003772BD"/>
    <w:rsid w:val="00380F9C"/>
    <w:rsid w:val="00384727"/>
    <w:rsid w:val="003868AD"/>
    <w:rsid w:val="00392100"/>
    <w:rsid w:val="003B4C22"/>
    <w:rsid w:val="003C2EAF"/>
    <w:rsid w:val="003C3D73"/>
    <w:rsid w:val="003D305E"/>
    <w:rsid w:val="003E3930"/>
    <w:rsid w:val="003F0793"/>
    <w:rsid w:val="003F33C8"/>
    <w:rsid w:val="00404CC6"/>
    <w:rsid w:val="00423C13"/>
    <w:rsid w:val="0047246A"/>
    <w:rsid w:val="004769BD"/>
    <w:rsid w:val="00476A30"/>
    <w:rsid w:val="0048001C"/>
    <w:rsid w:val="00484C97"/>
    <w:rsid w:val="00487E96"/>
    <w:rsid w:val="00493675"/>
    <w:rsid w:val="004A15B1"/>
    <w:rsid w:val="004B64BB"/>
    <w:rsid w:val="004C0728"/>
    <w:rsid w:val="004C53FB"/>
    <w:rsid w:val="004D7057"/>
    <w:rsid w:val="004E0FEE"/>
    <w:rsid w:val="004E6EA9"/>
    <w:rsid w:val="004E7F12"/>
    <w:rsid w:val="004F0C21"/>
    <w:rsid w:val="004F60E3"/>
    <w:rsid w:val="00502DF2"/>
    <w:rsid w:val="00510137"/>
    <w:rsid w:val="00540661"/>
    <w:rsid w:val="005513AA"/>
    <w:rsid w:val="00557576"/>
    <w:rsid w:val="00560F66"/>
    <w:rsid w:val="005637CF"/>
    <w:rsid w:val="005652E7"/>
    <w:rsid w:val="00575835"/>
    <w:rsid w:val="005776CE"/>
    <w:rsid w:val="0058369F"/>
    <w:rsid w:val="0058700D"/>
    <w:rsid w:val="005A05BB"/>
    <w:rsid w:val="005A1342"/>
    <w:rsid w:val="005A3DFE"/>
    <w:rsid w:val="005A4338"/>
    <w:rsid w:val="005B0987"/>
    <w:rsid w:val="005C128C"/>
    <w:rsid w:val="005C5562"/>
    <w:rsid w:val="005D6BBB"/>
    <w:rsid w:val="00604F7E"/>
    <w:rsid w:val="00607765"/>
    <w:rsid w:val="006131E9"/>
    <w:rsid w:val="0063013E"/>
    <w:rsid w:val="00650239"/>
    <w:rsid w:val="00655F98"/>
    <w:rsid w:val="00660FC5"/>
    <w:rsid w:val="0066537F"/>
    <w:rsid w:val="00666450"/>
    <w:rsid w:val="006676B3"/>
    <w:rsid w:val="006816CA"/>
    <w:rsid w:val="006963E9"/>
    <w:rsid w:val="00697F9D"/>
    <w:rsid w:val="006C7EA4"/>
    <w:rsid w:val="006D142A"/>
    <w:rsid w:val="006E0FEA"/>
    <w:rsid w:val="006E3032"/>
    <w:rsid w:val="006E7E63"/>
    <w:rsid w:val="00700349"/>
    <w:rsid w:val="007050E7"/>
    <w:rsid w:val="0070592F"/>
    <w:rsid w:val="007134B5"/>
    <w:rsid w:val="00732DFD"/>
    <w:rsid w:val="00743720"/>
    <w:rsid w:val="00752B27"/>
    <w:rsid w:val="00766906"/>
    <w:rsid w:val="00776538"/>
    <w:rsid w:val="007A14BF"/>
    <w:rsid w:val="007C0874"/>
    <w:rsid w:val="007C604C"/>
    <w:rsid w:val="007D2746"/>
    <w:rsid w:val="007E1711"/>
    <w:rsid w:val="00806137"/>
    <w:rsid w:val="0081516D"/>
    <w:rsid w:val="00823A41"/>
    <w:rsid w:val="008422A5"/>
    <w:rsid w:val="00844484"/>
    <w:rsid w:val="00846D96"/>
    <w:rsid w:val="00861E81"/>
    <w:rsid w:val="00861F54"/>
    <w:rsid w:val="008749AE"/>
    <w:rsid w:val="008811B0"/>
    <w:rsid w:val="00882938"/>
    <w:rsid w:val="008A7FF9"/>
    <w:rsid w:val="008C0EF1"/>
    <w:rsid w:val="008C4BDD"/>
    <w:rsid w:val="008C72EB"/>
    <w:rsid w:val="008D1D05"/>
    <w:rsid w:val="008E068A"/>
    <w:rsid w:val="008E607C"/>
    <w:rsid w:val="008E6C63"/>
    <w:rsid w:val="00923775"/>
    <w:rsid w:val="0094043C"/>
    <w:rsid w:val="00943DB5"/>
    <w:rsid w:val="0095670D"/>
    <w:rsid w:val="00957809"/>
    <w:rsid w:val="00960147"/>
    <w:rsid w:val="00960DB4"/>
    <w:rsid w:val="00962502"/>
    <w:rsid w:val="00964933"/>
    <w:rsid w:val="00972DAD"/>
    <w:rsid w:val="009779D0"/>
    <w:rsid w:val="00982177"/>
    <w:rsid w:val="009A3718"/>
    <w:rsid w:val="009C0693"/>
    <w:rsid w:val="00A162B6"/>
    <w:rsid w:val="00A16C50"/>
    <w:rsid w:val="00A270FB"/>
    <w:rsid w:val="00A32DF8"/>
    <w:rsid w:val="00A50719"/>
    <w:rsid w:val="00A54931"/>
    <w:rsid w:val="00A62374"/>
    <w:rsid w:val="00A63FBE"/>
    <w:rsid w:val="00A64620"/>
    <w:rsid w:val="00A725A8"/>
    <w:rsid w:val="00A86E84"/>
    <w:rsid w:val="00A924F0"/>
    <w:rsid w:val="00AA4CB3"/>
    <w:rsid w:val="00AA7856"/>
    <w:rsid w:val="00AC2629"/>
    <w:rsid w:val="00AC60B9"/>
    <w:rsid w:val="00AE7779"/>
    <w:rsid w:val="00B029A5"/>
    <w:rsid w:val="00B21B31"/>
    <w:rsid w:val="00B23693"/>
    <w:rsid w:val="00B337B8"/>
    <w:rsid w:val="00B41067"/>
    <w:rsid w:val="00B42119"/>
    <w:rsid w:val="00B667F7"/>
    <w:rsid w:val="00B76D72"/>
    <w:rsid w:val="00B869E5"/>
    <w:rsid w:val="00BA3EF5"/>
    <w:rsid w:val="00BA6F8C"/>
    <w:rsid w:val="00BB17A9"/>
    <w:rsid w:val="00BB215D"/>
    <w:rsid w:val="00BD6E80"/>
    <w:rsid w:val="00BF4AF3"/>
    <w:rsid w:val="00C05CDF"/>
    <w:rsid w:val="00C1272C"/>
    <w:rsid w:val="00C15999"/>
    <w:rsid w:val="00C25C85"/>
    <w:rsid w:val="00C33A91"/>
    <w:rsid w:val="00C348CF"/>
    <w:rsid w:val="00C47A49"/>
    <w:rsid w:val="00C6543C"/>
    <w:rsid w:val="00C72191"/>
    <w:rsid w:val="00C7533C"/>
    <w:rsid w:val="00C95556"/>
    <w:rsid w:val="00CA4E6B"/>
    <w:rsid w:val="00CC4A63"/>
    <w:rsid w:val="00CC76D8"/>
    <w:rsid w:val="00CC7BBF"/>
    <w:rsid w:val="00CD060D"/>
    <w:rsid w:val="00CD7A6B"/>
    <w:rsid w:val="00CE0566"/>
    <w:rsid w:val="00CE3AF5"/>
    <w:rsid w:val="00CE7866"/>
    <w:rsid w:val="00D0111A"/>
    <w:rsid w:val="00D047BC"/>
    <w:rsid w:val="00D22804"/>
    <w:rsid w:val="00D51AE9"/>
    <w:rsid w:val="00D54B5F"/>
    <w:rsid w:val="00D73009"/>
    <w:rsid w:val="00D77BE7"/>
    <w:rsid w:val="00D94F55"/>
    <w:rsid w:val="00DA13C4"/>
    <w:rsid w:val="00DB1E8F"/>
    <w:rsid w:val="00DC0275"/>
    <w:rsid w:val="00DC763A"/>
    <w:rsid w:val="00DE414B"/>
    <w:rsid w:val="00DE4741"/>
    <w:rsid w:val="00DE72D2"/>
    <w:rsid w:val="00E06282"/>
    <w:rsid w:val="00E06410"/>
    <w:rsid w:val="00E347D4"/>
    <w:rsid w:val="00E54CFA"/>
    <w:rsid w:val="00E72BB9"/>
    <w:rsid w:val="00E768AE"/>
    <w:rsid w:val="00E868F7"/>
    <w:rsid w:val="00E95E71"/>
    <w:rsid w:val="00EA4115"/>
    <w:rsid w:val="00EA6985"/>
    <w:rsid w:val="00EB496E"/>
    <w:rsid w:val="00EB7BF6"/>
    <w:rsid w:val="00ED2B4B"/>
    <w:rsid w:val="00ED6CA9"/>
    <w:rsid w:val="00ED7F62"/>
    <w:rsid w:val="00EE1FCB"/>
    <w:rsid w:val="00EF15C2"/>
    <w:rsid w:val="00F01BCB"/>
    <w:rsid w:val="00F14B57"/>
    <w:rsid w:val="00F2263C"/>
    <w:rsid w:val="00F42EB6"/>
    <w:rsid w:val="00F504DF"/>
    <w:rsid w:val="00F551F3"/>
    <w:rsid w:val="00F56642"/>
    <w:rsid w:val="00F56C9E"/>
    <w:rsid w:val="00F6297C"/>
    <w:rsid w:val="00F8449A"/>
    <w:rsid w:val="00FB1252"/>
    <w:rsid w:val="00FB2278"/>
    <w:rsid w:val="00FB7227"/>
    <w:rsid w:val="00FB75A4"/>
    <w:rsid w:val="00FD0D20"/>
    <w:rsid w:val="00FD1172"/>
    <w:rsid w:val="00FE1E9D"/>
    <w:rsid w:val="00FE477A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41816F"/>
  <w15:docId w15:val="{6C5D8A99-E382-4708-8EEC-C0368493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7F9D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7A14B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14BF"/>
  </w:style>
  <w:style w:type="paragraph" w:styleId="Pieddepage">
    <w:name w:val="footer"/>
    <w:basedOn w:val="Normal"/>
    <w:link w:val="PieddepageCar"/>
    <w:uiPriority w:val="99"/>
    <w:unhideWhenUsed/>
    <w:rsid w:val="007A14B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14BF"/>
  </w:style>
  <w:style w:type="paragraph" w:styleId="Paragraphedeliste">
    <w:name w:val="List Paragraph"/>
    <w:basedOn w:val="Normal"/>
    <w:uiPriority w:val="34"/>
    <w:qFormat/>
    <w:rsid w:val="0027540B"/>
    <w:pPr>
      <w:ind w:left="720"/>
      <w:contextualSpacing/>
    </w:pPr>
    <w:rPr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34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34B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5406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41067"/>
    <w:rPr>
      <w:color w:val="0000FF" w:themeColor="hyperlink"/>
      <w:u w:val="single"/>
    </w:rPr>
  </w:style>
  <w:style w:type="paragraph" w:customStyle="1" w:styleId="Default">
    <w:name w:val="Default"/>
    <w:rsid w:val="00960147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fr-CH"/>
    </w:rPr>
  </w:style>
  <w:style w:type="character" w:styleId="Mentionnonrsolue">
    <w:name w:val="Unresolved Mention"/>
    <w:basedOn w:val="Policepardfaut"/>
    <w:uiPriority w:val="99"/>
    <w:semiHidden/>
    <w:unhideWhenUsed/>
    <w:rsid w:val="00BB215D"/>
    <w:rPr>
      <w:color w:val="605E5C"/>
      <w:shd w:val="clear" w:color="auto" w:fill="E1DFDD"/>
    </w:rPr>
  </w:style>
  <w:style w:type="paragraph" w:customStyle="1" w:styleId="s14">
    <w:name w:val="s14"/>
    <w:basedOn w:val="Normal"/>
    <w:rsid w:val="00956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FR"/>
    </w:rPr>
  </w:style>
  <w:style w:type="character" w:customStyle="1" w:styleId="s13">
    <w:name w:val="s13"/>
    <w:basedOn w:val="Policepardfaut"/>
    <w:rsid w:val="00956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hek\OneDrive%20-%20EDUETATFR\01-PhasePRO\EMEF-INFO-0123-Service%20des%20sports,%20gestion%20des%20SAF\Gestion%20de%20projet\Rencontre%20Client\P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5DA4E-7B90-4770-ABCD-F3DAC674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PV_TEMPLATE</Template>
  <TotalTime>0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Fribourg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Pasche Killian</dc:creator>
  <cp:lastModifiedBy>Pasche Killian</cp:lastModifiedBy>
  <cp:revision>13</cp:revision>
  <cp:lastPrinted>2020-01-17T06:36:00Z</cp:lastPrinted>
  <dcterms:created xsi:type="dcterms:W3CDTF">2023-03-14T17:08:00Z</dcterms:created>
  <dcterms:modified xsi:type="dcterms:W3CDTF">2023-05-23T06:25:00Z</dcterms:modified>
</cp:coreProperties>
</file>