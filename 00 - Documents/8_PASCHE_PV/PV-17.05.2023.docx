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0903" w14:textId="475600D9" w:rsidR="0007343A" w:rsidRPr="00700349" w:rsidRDefault="00EB7BF6">
      <w:pPr>
        <w:rPr>
          <w:b/>
          <w:lang w:val="fr-CH"/>
        </w:rPr>
      </w:pPr>
      <w:r>
        <w:rPr>
          <w:b/>
          <w:lang w:val="fr-CH"/>
        </w:rPr>
        <w:t>PV N°</w:t>
      </w:r>
      <w:r w:rsidR="00BA6F8C">
        <w:rPr>
          <w:b/>
          <w:lang w:val="fr-CH"/>
        </w:rPr>
        <w:t>1</w:t>
      </w:r>
    </w:p>
    <w:p w14:paraId="55347B99" w14:textId="77777777" w:rsidR="00DC0275" w:rsidRPr="0007343A" w:rsidRDefault="003F0793">
      <w:pPr>
        <w:rPr>
          <w:i/>
        </w:rPr>
      </w:pPr>
      <w:r>
        <w:rPr>
          <w:i/>
        </w:rPr>
        <w:t>V</w:t>
      </w:r>
      <w:r w:rsidR="0007343A" w:rsidRPr="0007343A">
        <w:rPr>
          <w:i/>
        </w:rPr>
        <w:t xml:space="preserve">ersion </w:t>
      </w:r>
      <w:r w:rsidR="0070592F">
        <w:rPr>
          <w:i/>
        </w:rPr>
        <w:t>1</w:t>
      </w:r>
      <w:r w:rsidR="0007343A" w:rsidRPr="0007343A">
        <w:rPr>
          <w:i/>
        </w:rPr>
        <w:t xml:space="preserve"> </w:t>
      </w:r>
    </w:p>
    <w:p w14:paraId="59768FAC" w14:textId="77777777" w:rsidR="00DC0275" w:rsidRDefault="00FE1E9D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Compte rendu de réunion</w:t>
      </w:r>
    </w:p>
    <w:p w14:paraId="34729353" w14:textId="77777777" w:rsidR="00DC0275" w:rsidRDefault="00DC0275">
      <w:pPr>
        <w:rPr>
          <w:b/>
          <w:sz w:val="20"/>
          <w:szCs w:val="20"/>
        </w:rPr>
      </w:pPr>
    </w:p>
    <w:p w14:paraId="2A8AA8D3" w14:textId="70956C77" w:rsidR="00DC0275" w:rsidRDefault="00C33A91">
      <w:pPr>
        <w:rPr>
          <w:sz w:val="20"/>
          <w:szCs w:val="20"/>
        </w:rPr>
      </w:pPr>
      <w:r>
        <w:rPr>
          <w:sz w:val="20"/>
          <w:szCs w:val="20"/>
        </w:rPr>
        <w:t xml:space="preserve">Lieu et date 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6F8C">
        <w:rPr>
          <w:sz w:val="20"/>
          <w:szCs w:val="20"/>
        </w:rPr>
        <w:t>17</w:t>
      </w:r>
      <w:r>
        <w:rPr>
          <w:sz w:val="20"/>
          <w:szCs w:val="20"/>
        </w:rPr>
        <w:t>.</w:t>
      </w:r>
      <w:r w:rsidR="00EB7BF6">
        <w:rPr>
          <w:sz w:val="20"/>
          <w:szCs w:val="20"/>
        </w:rPr>
        <w:t>0</w:t>
      </w:r>
      <w:r w:rsidR="0095670D"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="00D77BE7">
        <w:rPr>
          <w:sz w:val="20"/>
          <w:szCs w:val="20"/>
        </w:rPr>
        <w:t>202</w:t>
      </w:r>
      <w:r w:rsidR="00EB7BF6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="0070592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BA6F8C">
        <w:rPr>
          <w:sz w:val="20"/>
          <w:szCs w:val="20"/>
        </w:rPr>
        <w:t>0</w:t>
      </w:r>
      <w:r w:rsidR="00EB7BF6">
        <w:rPr>
          <w:sz w:val="20"/>
          <w:szCs w:val="20"/>
        </w:rPr>
        <w:t>9</w:t>
      </w:r>
      <w:r w:rsidR="0070592F">
        <w:rPr>
          <w:sz w:val="20"/>
          <w:szCs w:val="20"/>
        </w:rPr>
        <w:t>h</w:t>
      </w:r>
      <w:r w:rsidR="0095670D">
        <w:rPr>
          <w:sz w:val="20"/>
          <w:szCs w:val="20"/>
        </w:rPr>
        <w:t>0</w:t>
      </w:r>
      <w:r w:rsidR="00D77BE7">
        <w:rPr>
          <w:sz w:val="20"/>
          <w:szCs w:val="20"/>
        </w:rPr>
        <w:t>0</w:t>
      </w:r>
      <w:r w:rsidR="00FE1E9D">
        <w:rPr>
          <w:sz w:val="20"/>
          <w:szCs w:val="20"/>
        </w:rPr>
        <w:t xml:space="preserve"> / </w:t>
      </w:r>
      <w:r w:rsidR="00BA6F8C">
        <w:rPr>
          <w:sz w:val="20"/>
          <w:szCs w:val="20"/>
        </w:rPr>
        <w:t>Classe A45</w:t>
      </w:r>
    </w:p>
    <w:p w14:paraId="6704FA75" w14:textId="77777777" w:rsidR="00DC0275" w:rsidRDefault="00000000">
      <w:pPr>
        <w:rPr>
          <w:sz w:val="20"/>
          <w:szCs w:val="20"/>
        </w:rPr>
      </w:pPr>
      <w:r>
        <w:rPr>
          <w:noProof/>
        </w:rPr>
        <w:pict w14:anchorId="72C6DD9B">
          <v:rect id="_x0000_i1025" alt="" style="width:442.25pt;height:.05pt;mso-width-percent:0;mso-height-percent:0;mso-width-percent:0;mso-height-percent:0" o:hrpct="975" o:hralign="center" o:hrstd="t" o:hr="t" fillcolor="#a0a0a0" stroked="f"/>
        </w:pict>
      </w:r>
    </w:p>
    <w:p w14:paraId="774CE036" w14:textId="5E2CBAB2" w:rsidR="00540661" w:rsidRPr="00191EAE" w:rsidRDefault="00540661" w:rsidP="00191EAE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XSpec="center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D77BE7" w14:paraId="44F3973A" w14:textId="77777777" w:rsidTr="00D77BE7">
        <w:tc>
          <w:tcPr>
            <w:tcW w:w="8309" w:type="dxa"/>
            <w:shd w:val="clear" w:color="auto" w:fill="DAEEF3" w:themeFill="accent5" w:themeFillTint="33"/>
          </w:tcPr>
          <w:p w14:paraId="41D2898C" w14:textId="3D8402C7" w:rsidR="00D77BE7" w:rsidRPr="00AE7779" w:rsidRDefault="00BA6F8C" w:rsidP="00D77BE7">
            <w:pPr>
              <w:spacing w:line="276" w:lineRule="auto"/>
              <w:rPr>
                <w:color w:val="31849B" w:themeColor="accent5" w:themeShade="BF"/>
                <w:sz w:val="24"/>
                <w:szCs w:val="20"/>
              </w:rPr>
            </w:pPr>
            <w:r>
              <w:rPr>
                <w:color w:val="31849B" w:themeColor="accent5" w:themeShade="BF"/>
                <w:sz w:val="24"/>
                <w:szCs w:val="20"/>
              </w:rPr>
              <w:t>Chose à faire</w:t>
            </w:r>
          </w:p>
        </w:tc>
      </w:tr>
      <w:tr w:rsidR="00D77BE7" w14:paraId="6B300BA8" w14:textId="77777777" w:rsidTr="00D77BE7">
        <w:tc>
          <w:tcPr>
            <w:tcW w:w="8309" w:type="dxa"/>
          </w:tcPr>
          <w:p w14:paraId="756881E8" w14:textId="21ADE7D9" w:rsidR="00A725A8" w:rsidRDefault="00BA6F8C" w:rsidP="00BA6F8C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le TPI les documents suivants devront être préparés :</w:t>
            </w:r>
          </w:p>
          <w:p w14:paraId="0021F29C" w14:textId="77777777" w:rsidR="00BA6F8C" w:rsidRDefault="00BA6F8C" w:rsidP="00BA6F8C">
            <w:pPr>
              <w:pStyle w:val="Paragraphedeliste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Planning</w:t>
            </w:r>
          </w:p>
          <w:p w14:paraId="4EE12CBE" w14:textId="77777777" w:rsidR="00BA6F8C" w:rsidRDefault="00BA6F8C" w:rsidP="00BA6F8C">
            <w:pPr>
              <w:pStyle w:val="Paragraphedeliste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 de bord</w:t>
            </w:r>
          </w:p>
          <w:p w14:paraId="1735246D" w14:textId="77777777" w:rsidR="00BA6F8C" w:rsidRDefault="00BA6F8C" w:rsidP="00BA6F8C">
            <w:pPr>
              <w:pStyle w:val="Paragraphedeliste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du TPI</w:t>
            </w:r>
          </w:p>
          <w:p w14:paraId="65792262" w14:textId="14FE2E9C" w:rsidR="00BA6F8C" w:rsidRDefault="00BA6F8C" w:rsidP="00BA6F8C">
            <w:pPr>
              <w:pStyle w:val="Paragraphedelist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réunions ainsi que les congés devront être déjà noté dans le journal de bord et le planning.</w:t>
            </w:r>
          </w:p>
          <w:p w14:paraId="24B5BD68" w14:textId="5EA66279" w:rsidR="00BA6F8C" w:rsidRPr="00A725A8" w:rsidRDefault="00BA6F8C" w:rsidP="00BA6F8C">
            <w:pPr>
              <w:pStyle w:val="Paragraphedelis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tests technologiques réalisés durant la semaine de préparation devront être documentés dans le rapport du TPI</w:t>
            </w:r>
          </w:p>
        </w:tc>
      </w:tr>
      <w:tr w:rsidR="00191EAE" w14:paraId="2298DECA" w14:textId="77777777" w:rsidTr="00191EAE">
        <w:tc>
          <w:tcPr>
            <w:tcW w:w="8309" w:type="dxa"/>
            <w:shd w:val="clear" w:color="auto" w:fill="DAEEF3" w:themeFill="accent5" w:themeFillTint="33"/>
          </w:tcPr>
          <w:p w14:paraId="2272A10B" w14:textId="0D1D801B" w:rsidR="00191EAE" w:rsidRPr="00191EAE" w:rsidRDefault="00BA6F8C" w:rsidP="00191EAE">
            <w:pPr>
              <w:rPr>
                <w:sz w:val="20"/>
                <w:szCs w:val="20"/>
              </w:rPr>
            </w:pPr>
            <w:r>
              <w:rPr>
                <w:color w:val="31849B" w:themeColor="accent5" w:themeShade="BF"/>
                <w:sz w:val="24"/>
                <w:szCs w:val="20"/>
              </w:rPr>
              <w:t>Information utile</w:t>
            </w:r>
          </w:p>
        </w:tc>
      </w:tr>
      <w:tr w:rsidR="00191EAE" w14:paraId="67F24793" w14:textId="77777777" w:rsidTr="00D77BE7">
        <w:tc>
          <w:tcPr>
            <w:tcW w:w="8309" w:type="dxa"/>
          </w:tcPr>
          <w:p w14:paraId="294C78F8" w14:textId="52BD8E01" w:rsidR="00C348CF" w:rsidRDefault="00BA6F8C" w:rsidP="00C348CF">
            <w:pPr>
              <w:pStyle w:val="Paragraphedeliste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projet devra être commit et push tous les jours afin de garder une trace écrite.</w:t>
            </w:r>
          </w:p>
          <w:p w14:paraId="1F6E5CFE" w14:textId="26385F8E" w:rsidR="00BA6F8C" w:rsidRPr="00BA6F8C" w:rsidRDefault="00BA6F8C" w:rsidP="00BA6F8C">
            <w:pPr>
              <w:pStyle w:val="Paragraphedeliste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le schéma des classes de l’application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  <w:r>
              <w:rPr>
                <w:sz w:val="20"/>
                <w:szCs w:val="20"/>
              </w:rPr>
              <w:t xml:space="preserve"> un reverse engineering de l’application devrait être fait à la fin du TPI afin de comparer les changements.</w:t>
            </w:r>
          </w:p>
        </w:tc>
      </w:tr>
    </w:tbl>
    <w:p w14:paraId="55713338" w14:textId="77777777" w:rsidR="00182654" w:rsidRPr="00BB215D" w:rsidRDefault="00182654" w:rsidP="00BB215D">
      <w:pPr>
        <w:rPr>
          <w:sz w:val="20"/>
          <w:szCs w:val="20"/>
        </w:rPr>
      </w:pPr>
    </w:p>
    <w:sectPr w:rsidR="00182654" w:rsidRPr="00BB215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2782" w14:textId="77777777" w:rsidR="00ED2B4B" w:rsidRDefault="00ED2B4B">
      <w:pPr>
        <w:spacing w:line="240" w:lineRule="auto"/>
      </w:pPr>
      <w:r>
        <w:separator/>
      </w:r>
    </w:p>
  </w:endnote>
  <w:endnote w:type="continuationSeparator" w:id="0">
    <w:p w14:paraId="5C3C5E40" w14:textId="77777777" w:rsidR="00ED2B4B" w:rsidRDefault="00ED2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EA02" w14:textId="77777777" w:rsidR="00DC0275" w:rsidRDefault="00700349">
    <w:r>
      <w:t xml:space="preserve">Pasche Killian </w:t>
    </w:r>
    <w:r>
      <w:tab/>
    </w:r>
    <w:r>
      <w:tab/>
    </w:r>
    <w:r w:rsidR="003149EE">
      <w:tab/>
    </w:r>
    <w:r w:rsidR="003149EE">
      <w:tab/>
    </w:r>
    <w:r w:rsidR="00FE1E9D">
      <w:tab/>
    </w:r>
    <w:r w:rsidR="00FE1E9D">
      <w:tab/>
    </w:r>
    <w:r w:rsidR="00FE1E9D">
      <w:tab/>
    </w:r>
    <w:r w:rsidR="00FE1E9D">
      <w:tab/>
    </w:r>
    <w:r w:rsidR="003149EE">
      <w:t xml:space="preserve">         </w:t>
    </w:r>
    <w:r w:rsidR="00FE1E9D">
      <w:t xml:space="preserve">Page </w:t>
    </w:r>
    <w:r w:rsidR="00FE1E9D">
      <w:fldChar w:fldCharType="begin"/>
    </w:r>
    <w:r w:rsidR="00FE1E9D">
      <w:instrText>PAGE</w:instrText>
    </w:r>
    <w:r w:rsidR="00FE1E9D">
      <w:fldChar w:fldCharType="separate"/>
    </w:r>
    <w:r w:rsidR="006963E9">
      <w:rPr>
        <w:noProof/>
      </w:rPr>
      <w:t>1</w:t>
    </w:r>
    <w:r w:rsidR="00FE1E9D">
      <w:fldChar w:fldCharType="end"/>
    </w:r>
    <w:r w:rsidR="00FE1E9D">
      <w:t xml:space="preserve"> sur </w:t>
    </w:r>
    <w:r w:rsidR="00FE1E9D">
      <w:fldChar w:fldCharType="begin"/>
    </w:r>
    <w:r w:rsidR="00FE1E9D">
      <w:instrText>NUMPAGES</w:instrText>
    </w:r>
    <w:r w:rsidR="00FE1E9D">
      <w:fldChar w:fldCharType="separate"/>
    </w:r>
    <w:r w:rsidR="006963E9">
      <w:rPr>
        <w:noProof/>
      </w:rPr>
      <w:t>1</w:t>
    </w:r>
    <w:r w:rsidR="00FE1E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EA07" w14:textId="77777777" w:rsidR="00ED2B4B" w:rsidRDefault="00ED2B4B">
      <w:pPr>
        <w:spacing w:line="240" w:lineRule="auto"/>
      </w:pPr>
      <w:r>
        <w:separator/>
      </w:r>
    </w:p>
  </w:footnote>
  <w:footnote w:type="continuationSeparator" w:id="0">
    <w:p w14:paraId="2558E527" w14:textId="77777777" w:rsidR="00ED2B4B" w:rsidRDefault="00ED2B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FE9D" w14:textId="216106D7" w:rsidR="00DC0275" w:rsidRDefault="00BA6F8C" w:rsidP="007D2746">
    <w:pPr>
      <w:tabs>
        <w:tab w:val="left" w:pos="7655"/>
      </w:tabs>
      <w:rPr>
        <w:noProof/>
      </w:rPr>
    </w:pPr>
    <w:r>
      <w:rPr>
        <w:noProof/>
      </w:rPr>
      <w:t>Futnet Single Master</w:t>
    </w:r>
    <w:r>
      <w:rPr>
        <w:noProof/>
      </w:rPr>
      <w:tab/>
      <w:t>17</w:t>
    </w:r>
    <w:r w:rsidR="00EB7BF6">
      <w:t>/0</w:t>
    </w:r>
    <w:r w:rsidR="0095670D">
      <w:t>5</w:t>
    </w:r>
    <w:r w:rsidR="00EB7BF6"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87B"/>
    <w:multiLevelType w:val="hybridMultilevel"/>
    <w:tmpl w:val="0DD87C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E05"/>
    <w:multiLevelType w:val="hybridMultilevel"/>
    <w:tmpl w:val="EDEAAD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E46CD"/>
    <w:multiLevelType w:val="hybridMultilevel"/>
    <w:tmpl w:val="D77C6D36"/>
    <w:lvl w:ilvl="0" w:tplc="4DD8EA6C">
      <w:numFmt w:val="bullet"/>
      <w:lvlText w:val="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04EDE"/>
    <w:multiLevelType w:val="hybridMultilevel"/>
    <w:tmpl w:val="DFE6164E"/>
    <w:lvl w:ilvl="0" w:tplc="C1BA891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35979C8"/>
    <w:multiLevelType w:val="hybridMultilevel"/>
    <w:tmpl w:val="72A466C0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8F7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4A2F57"/>
    <w:multiLevelType w:val="hybridMultilevel"/>
    <w:tmpl w:val="AE78AD9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C7906"/>
    <w:multiLevelType w:val="hybridMultilevel"/>
    <w:tmpl w:val="55E0D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6C6"/>
    <w:multiLevelType w:val="hybridMultilevel"/>
    <w:tmpl w:val="95149754"/>
    <w:lvl w:ilvl="0" w:tplc="D5640D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6248A4"/>
    <w:multiLevelType w:val="hybridMultilevel"/>
    <w:tmpl w:val="DDD6DA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D484A"/>
    <w:multiLevelType w:val="hybridMultilevel"/>
    <w:tmpl w:val="EF1EEF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D26C1"/>
    <w:multiLevelType w:val="hybridMultilevel"/>
    <w:tmpl w:val="D5A80E10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717A63"/>
    <w:multiLevelType w:val="hybridMultilevel"/>
    <w:tmpl w:val="EE26BC42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82DFE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0D0311"/>
    <w:multiLevelType w:val="hybridMultilevel"/>
    <w:tmpl w:val="C390E270"/>
    <w:lvl w:ilvl="0" w:tplc="10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C5B3F4F"/>
    <w:multiLevelType w:val="multilevel"/>
    <w:tmpl w:val="E83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7C72F2"/>
    <w:multiLevelType w:val="hybridMultilevel"/>
    <w:tmpl w:val="5932341A"/>
    <w:lvl w:ilvl="0" w:tplc="E3E432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E6DF5"/>
    <w:multiLevelType w:val="hybridMultilevel"/>
    <w:tmpl w:val="B4D60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F4931"/>
    <w:multiLevelType w:val="hybridMultilevel"/>
    <w:tmpl w:val="BD6A147A"/>
    <w:lvl w:ilvl="0" w:tplc="94309D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250CF"/>
    <w:multiLevelType w:val="hybridMultilevel"/>
    <w:tmpl w:val="240079AE"/>
    <w:lvl w:ilvl="0" w:tplc="94309D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F5BA7"/>
    <w:multiLevelType w:val="hybridMultilevel"/>
    <w:tmpl w:val="DAC07E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E03C7"/>
    <w:multiLevelType w:val="hybridMultilevel"/>
    <w:tmpl w:val="4628C6F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9C72EF"/>
    <w:multiLevelType w:val="hybridMultilevel"/>
    <w:tmpl w:val="056A1680"/>
    <w:lvl w:ilvl="0" w:tplc="377016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A18A4"/>
    <w:multiLevelType w:val="hybridMultilevel"/>
    <w:tmpl w:val="F3522D3E"/>
    <w:lvl w:ilvl="0" w:tplc="C1BA891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FC6B22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E724C55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CA9301F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3858667">
    <w:abstractNumId w:val="24"/>
  </w:num>
  <w:num w:numId="2" w16cid:durableId="840780471">
    <w:abstractNumId w:val="11"/>
  </w:num>
  <w:num w:numId="3" w16cid:durableId="632828447">
    <w:abstractNumId w:val="4"/>
  </w:num>
  <w:num w:numId="4" w16cid:durableId="1685326841">
    <w:abstractNumId w:val="17"/>
  </w:num>
  <w:num w:numId="5" w16cid:durableId="132799183">
    <w:abstractNumId w:val="20"/>
  </w:num>
  <w:num w:numId="6" w16cid:durableId="117992691">
    <w:abstractNumId w:val="0"/>
  </w:num>
  <w:num w:numId="7" w16cid:durableId="427773287">
    <w:abstractNumId w:val="15"/>
  </w:num>
  <w:num w:numId="8" w16cid:durableId="1237470931">
    <w:abstractNumId w:val="7"/>
  </w:num>
  <w:num w:numId="9" w16cid:durableId="1341809030">
    <w:abstractNumId w:val="14"/>
  </w:num>
  <w:num w:numId="10" w16cid:durableId="887567614">
    <w:abstractNumId w:val="13"/>
  </w:num>
  <w:num w:numId="11" w16cid:durableId="1463842221">
    <w:abstractNumId w:val="5"/>
  </w:num>
  <w:num w:numId="12" w16cid:durableId="1794128823">
    <w:abstractNumId w:val="8"/>
  </w:num>
  <w:num w:numId="13" w16cid:durableId="602107468">
    <w:abstractNumId w:val="16"/>
  </w:num>
  <w:num w:numId="14" w16cid:durableId="1977027550">
    <w:abstractNumId w:val="19"/>
  </w:num>
  <w:num w:numId="15" w16cid:durableId="1259873640">
    <w:abstractNumId w:val="2"/>
  </w:num>
  <w:num w:numId="16" w16cid:durableId="111944084">
    <w:abstractNumId w:val="22"/>
  </w:num>
  <w:num w:numId="17" w16cid:durableId="1899245705">
    <w:abstractNumId w:val="21"/>
  </w:num>
  <w:num w:numId="18" w16cid:durableId="1442990400">
    <w:abstractNumId w:val="18"/>
  </w:num>
  <w:num w:numId="19" w16cid:durableId="956256648">
    <w:abstractNumId w:val="3"/>
  </w:num>
  <w:num w:numId="20" w16cid:durableId="612440702">
    <w:abstractNumId w:val="12"/>
  </w:num>
  <w:num w:numId="21" w16cid:durableId="549734657">
    <w:abstractNumId w:val="23"/>
  </w:num>
  <w:num w:numId="22" w16cid:durableId="1651665050">
    <w:abstractNumId w:val="6"/>
  </w:num>
  <w:num w:numId="23" w16cid:durableId="1556703150">
    <w:abstractNumId w:val="26"/>
  </w:num>
  <w:num w:numId="24" w16cid:durableId="1542472404">
    <w:abstractNumId w:val="25"/>
  </w:num>
  <w:num w:numId="25" w16cid:durableId="922840869">
    <w:abstractNumId w:val="10"/>
  </w:num>
  <w:num w:numId="26" w16cid:durableId="1873296671">
    <w:abstractNumId w:val="1"/>
  </w:num>
  <w:num w:numId="27" w16cid:durableId="1946376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BE7"/>
    <w:rsid w:val="000059A9"/>
    <w:rsid w:val="00006370"/>
    <w:rsid w:val="000242ED"/>
    <w:rsid w:val="00031745"/>
    <w:rsid w:val="00032F3F"/>
    <w:rsid w:val="0004372C"/>
    <w:rsid w:val="000476AB"/>
    <w:rsid w:val="0007343A"/>
    <w:rsid w:val="000821F2"/>
    <w:rsid w:val="00084B3A"/>
    <w:rsid w:val="00092D1B"/>
    <w:rsid w:val="0009635C"/>
    <w:rsid w:val="000A1386"/>
    <w:rsid w:val="000A67DF"/>
    <w:rsid w:val="000B41F9"/>
    <w:rsid w:val="000C68F4"/>
    <w:rsid w:val="00102578"/>
    <w:rsid w:val="00123345"/>
    <w:rsid w:val="001254C5"/>
    <w:rsid w:val="00127465"/>
    <w:rsid w:val="001441D4"/>
    <w:rsid w:val="00171254"/>
    <w:rsid w:val="00182237"/>
    <w:rsid w:val="00182654"/>
    <w:rsid w:val="00183380"/>
    <w:rsid w:val="00191EAE"/>
    <w:rsid w:val="001A26E6"/>
    <w:rsid w:val="001A31B3"/>
    <w:rsid w:val="001A606A"/>
    <w:rsid w:val="001A7C10"/>
    <w:rsid w:val="001C12AE"/>
    <w:rsid w:val="001C2FA1"/>
    <w:rsid w:val="001D1F9B"/>
    <w:rsid w:val="001E265E"/>
    <w:rsid w:val="001F4A6A"/>
    <w:rsid w:val="001F4B09"/>
    <w:rsid w:val="001F65B9"/>
    <w:rsid w:val="00203628"/>
    <w:rsid w:val="002054DB"/>
    <w:rsid w:val="0022150F"/>
    <w:rsid w:val="002240D1"/>
    <w:rsid w:val="00224726"/>
    <w:rsid w:val="0024070E"/>
    <w:rsid w:val="00245FD4"/>
    <w:rsid w:val="002474F9"/>
    <w:rsid w:val="002558A9"/>
    <w:rsid w:val="00257EE8"/>
    <w:rsid w:val="0027540B"/>
    <w:rsid w:val="00280F3C"/>
    <w:rsid w:val="00291824"/>
    <w:rsid w:val="00291F03"/>
    <w:rsid w:val="00292AE9"/>
    <w:rsid w:val="002B0942"/>
    <w:rsid w:val="002C35C6"/>
    <w:rsid w:val="002C6C19"/>
    <w:rsid w:val="002D4167"/>
    <w:rsid w:val="002D51BB"/>
    <w:rsid w:val="002E066B"/>
    <w:rsid w:val="002E16E8"/>
    <w:rsid w:val="002E6353"/>
    <w:rsid w:val="00301B87"/>
    <w:rsid w:val="003061AD"/>
    <w:rsid w:val="003063A1"/>
    <w:rsid w:val="0031223B"/>
    <w:rsid w:val="003149EE"/>
    <w:rsid w:val="00317BB8"/>
    <w:rsid w:val="0032711F"/>
    <w:rsid w:val="003326CE"/>
    <w:rsid w:val="00332801"/>
    <w:rsid w:val="00333CCE"/>
    <w:rsid w:val="0036053B"/>
    <w:rsid w:val="0036261A"/>
    <w:rsid w:val="00365100"/>
    <w:rsid w:val="003679AD"/>
    <w:rsid w:val="003772BD"/>
    <w:rsid w:val="00380F9C"/>
    <w:rsid w:val="00384727"/>
    <w:rsid w:val="003868AD"/>
    <w:rsid w:val="00392100"/>
    <w:rsid w:val="003B4C22"/>
    <w:rsid w:val="003C2EAF"/>
    <w:rsid w:val="003C3D73"/>
    <w:rsid w:val="003E3930"/>
    <w:rsid w:val="003F0793"/>
    <w:rsid w:val="003F33C8"/>
    <w:rsid w:val="00404CC6"/>
    <w:rsid w:val="00423C13"/>
    <w:rsid w:val="0047246A"/>
    <w:rsid w:val="004769BD"/>
    <w:rsid w:val="00476A30"/>
    <w:rsid w:val="0048001C"/>
    <w:rsid w:val="00484C97"/>
    <w:rsid w:val="00487E96"/>
    <w:rsid w:val="00493675"/>
    <w:rsid w:val="004A15B1"/>
    <w:rsid w:val="004B64BB"/>
    <w:rsid w:val="004C0728"/>
    <w:rsid w:val="004C53FB"/>
    <w:rsid w:val="004D7057"/>
    <w:rsid w:val="004E0FEE"/>
    <w:rsid w:val="004E6EA9"/>
    <w:rsid w:val="004E7F12"/>
    <w:rsid w:val="004F0C21"/>
    <w:rsid w:val="004F60E3"/>
    <w:rsid w:val="00502DF2"/>
    <w:rsid w:val="00510137"/>
    <w:rsid w:val="00540661"/>
    <w:rsid w:val="005513AA"/>
    <w:rsid w:val="00557576"/>
    <w:rsid w:val="00560F66"/>
    <w:rsid w:val="005637CF"/>
    <w:rsid w:val="005652E7"/>
    <w:rsid w:val="00575835"/>
    <w:rsid w:val="005776CE"/>
    <w:rsid w:val="0058369F"/>
    <w:rsid w:val="0058700D"/>
    <w:rsid w:val="005A05BB"/>
    <w:rsid w:val="005A1342"/>
    <w:rsid w:val="005A3DFE"/>
    <w:rsid w:val="005A4338"/>
    <w:rsid w:val="005B0987"/>
    <w:rsid w:val="005C128C"/>
    <w:rsid w:val="005C5562"/>
    <w:rsid w:val="005D6BBB"/>
    <w:rsid w:val="00604F7E"/>
    <w:rsid w:val="00607765"/>
    <w:rsid w:val="006131E9"/>
    <w:rsid w:val="0063013E"/>
    <w:rsid w:val="00650239"/>
    <w:rsid w:val="00655F98"/>
    <w:rsid w:val="00660FC5"/>
    <w:rsid w:val="0066537F"/>
    <w:rsid w:val="00666450"/>
    <w:rsid w:val="006676B3"/>
    <w:rsid w:val="006816CA"/>
    <w:rsid w:val="006963E9"/>
    <w:rsid w:val="00697F9D"/>
    <w:rsid w:val="006C7EA4"/>
    <w:rsid w:val="006D142A"/>
    <w:rsid w:val="006E0FEA"/>
    <w:rsid w:val="006E3032"/>
    <w:rsid w:val="006E7E63"/>
    <w:rsid w:val="00700349"/>
    <w:rsid w:val="007050E7"/>
    <w:rsid w:val="0070592F"/>
    <w:rsid w:val="007134B5"/>
    <w:rsid w:val="00732DFD"/>
    <w:rsid w:val="00743720"/>
    <w:rsid w:val="00752B27"/>
    <w:rsid w:val="00766906"/>
    <w:rsid w:val="00776538"/>
    <w:rsid w:val="007A14BF"/>
    <w:rsid w:val="007C0874"/>
    <w:rsid w:val="007C604C"/>
    <w:rsid w:val="007D2746"/>
    <w:rsid w:val="007E1711"/>
    <w:rsid w:val="00806137"/>
    <w:rsid w:val="0081516D"/>
    <w:rsid w:val="00823A41"/>
    <w:rsid w:val="008422A5"/>
    <w:rsid w:val="00844484"/>
    <w:rsid w:val="00846D96"/>
    <w:rsid w:val="00861E81"/>
    <w:rsid w:val="00861F54"/>
    <w:rsid w:val="008749AE"/>
    <w:rsid w:val="008811B0"/>
    <w:rsid w:val="00882938"/>
    <w:rsid w:val="008A7FF9"/>
    <w:rsid w:val="008C0EF1"/>
    <w:rsid w:val="008C4BDD"/>
    <w:rsid w:val="008C72EB"/>
    <w:rsid w:val="008D1D05"/>
    <w:rsid w:val="008E068A"/>
    <w:rsid w:val="008E607C"/>
    <w:rsid w:val="008E6C63"/>
    <w:rsid w:val="00923775"/>
    <w:rsid w:val="00943DB5"/>
    <w:rsid w:val="0095670D"/>
    <w:rsid w:val="00957809"/>
    <w:rsid w:val="00960147"/>
    <w:rsid w:val="00960DB4"/>
    <w:rsid w:val="00964933"/>
    <w:rsid w:val="00972DAD"/>
    <w:rsid w:val="009779D0"/>
    <w:rsid w:val="00982177"/>
    <w:rsid w:val="009A3718"/>
    <w:rsid w:val="009C0693"/>
    <w:rsid w:val="00A162B6"/>
    <w:rsid w:val="00A16C50"/>
    <w:rsid w:val="00A270FB"/>
    <w:rsid w:val="00A32DF8"/>
    <w:rsid w:val="00A50719"/>
    <w:rsid w:val="00A54931"/>
    <w:rsid w:val="00A62374"/>
    <w:rsid w:val="00A63FBE"/>
    <w:rsid w:val="00A64620"/>
    <w:rsid w:val="00A725A8"/>
    <w:rsid w:val="00A86E84"/>
    <w:rsid w:val="00A924F0"/>
    <w:rsid w:val="00AA4CB3"/>
    <w:rsid w:val="00AA7856"/>
    <w:rsid w:val="00AC2629"/>
    <w:rsid w:val="00AC60B9"/>
    <w:rsid w:val="00AE7779"/>
    <w:rsid w:val="00B029A5"/>
    <w:rsid w:val="00B21B31"/>
    <w:rsid w:val="00B23693"/>
    <w:rsid w:val="00B337B8"/>
    <w:rsid w:val="00B41067"/>
    <w:rsid w:val="00B42119"/>
    <w:rsid w:val="00B667F7"/>
    <w:rsid w:val="00B76D72"/>
    <w:rsid w:val="00B869E5"/>
    <w:rsid w:val="00BA3EF5"/>
    <w:rsid w:val="00BA6F8C"/>
    <w:rsid w:val="00BB17A9"/>
    <w:rsid w:val="00BB215D"/>
    <w:rsid w:val="00BD6E80"/>
    <w:rsid w:val="00BF4AF3"/>
    <w:rsid w:val="00C05CDF"/>
    <w:rsid w:val="00C1272C"/>
    <w:rsid w:val="00C15999"/>
    <w:rsid w:val="00C25C85"/>
    <w:rsid w:val="00C33A91"/>
    <w:rsid w:val="00C348CF"/>
    <w:rsid w:val="00C47A49"/>
    <w:rsid w:val="00C6543C"/>
    <w:rsid w:val="00C72191"/>
    <w:rsid w:val="00C7533C"/>
    <w:rsid w:val="00C95556"/>
    <w:rsid w:val="00CA4E6B"/>
    <w:rsid w:val="00CC4A63"/>
    <w:rsid w:val="00CC76D8"/>
    <w:rsid w:val="00CC7BBF"/>
    <w:rsid w:val="00CD060D"/>
    <w:rsid w:val="00CD7A6B"/>
    <w:rsid w:val="00CE0566"/>
    <w:rsid w:val="00CE3AF5"/>
    <w:rsid w:val="00CE7866"/>
    <w:rsid w:val="00D0111A"/>
    <w:rsid w:val="00D047BC"/>
    <w:rsid w:val="00D22804"/>
    <w:rsid w:val="00D51AE9"/>
    <w:rsid w:val="00D54B5F"/>
    <w:rsid w:val="00D73009"/>
    <w:rsid w:val="00D77BE7"/>
    <w:rsid w:val="00D94F55"/>
    <w:rsid w:val="00DA13C4"/>
    <w:rsid w:val="00DB1E8F"/>
    <w:rsid w:val="00DC0275"/>
    <w:rsid w:val="00DC763A"/>
    <w:rsid w:val="00DE414B"/>
    <w:rsid w:val="00DE4741"/>
    <w:rsid w:val="00DE72D2"/>
    <w:rsid w:val="00E06282"/>
    <w:rsid w:val="00E06410"/>
    <w:rsid w:val="00E347D4"/>
    <w:rsid w:val="00E54CFA"/>
    <w:rsid w:val="00E72BB9"/>
    <w:rsid w:val="00E768AE"/>
    <w:rsid w:val="00E868F7"/>
    <w:rsid w:val="00EA4115"/>
    <w:rsid w:val="00EA6985"/>
    <w:rsid w:val="00EB496E"/>
    <w:rsid w:val="00EB7BF6"/>
    <w:rsid w:val="00ED2B4B"/>
    <w:rsid w:val="00ED6CA9"/>
    <w:rsid w:val="00ED7F62"/>
    <w:rsid w:val="00EE1FCB"/>
    <w:rsid w:val="00EF15C2"/>
    <w:rsid w:val="00F01BCB"/>
    <w:rsid w:val="00F14B57"/>
    <w:rsid w:val="00F2263C"/>
    <w:rsid w:val="00F42EB6"/>
    <w:rsid w:val="00F504DF"/>
    <w:rsid w:val="00F551F3"/>
    <w:rsid w:val="00F56642"/>
    <w:rsid w:val="00F56C9E"/>
    <w:rsid w:val="00F6297C"/>
    <w:rsid w:val="00F8449A"/>
    <w:rsid w:val="00FB1252"/>
    <w:rsid w:val="00FB7227"/>
    <w:rsid w:val="00FB75A4"/>
    <w:rsid w:val="00FD0D20"/>
    <w:rsid w:val="00FD1172"/>
    <w:rsid w:val="00FE1E9D"/>
    <w:rsid w:val="00FE477A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41816F"/>
  <w15:docId w15:val="{6C5D8A99-E382-4708-8EEC-C0368493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7F9D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7A14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4BF"/>
  </w:style>
  <w:style w:type="paragraph" w:styleId="Pieddepage">
    <w:name w:val="footer"/>
    <w:basedOn w:val="Normal"/>
    <w:link w:val="PieddepageCar"/>
    <w:uiPriority w:val="99"/>
    <w:unhideWhenUsed/>
    <w:rsid w:val="007A14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4BF"/>
  </w:style>
  <w:style w:type="paragraph" w:styleId="Paragraphedeliste">
    <w:name w:val="List Paragraph"/>
    <w:basedOn w:val="Normal"/>
    <w:uiPriority w:val="34"/>
    <w:qFormat/>
    <w:rsid w:val="0027540B"/>
    <w:pPr>
      <w:ind w:left="720"/>
      <w:contextualSpacing/>
    </w:pPr>
    <w:rPr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34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4B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5406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41067"/>
    <w:rPr>
      <w:color w:val="0000FF" w:themeColor="hyperlink"/>
      <w:u w:val="single"/>
    </w:rPr>
  </w:style>
  <w:style w:type="paragraph" w:customStyle="1" w:styleId="Default">
    <w:name w:val="Default"/>
    <w:rsid w:val="00960147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fr-CH"/>
    </w:rPr>
  </w:style>
  <w:style w:type="character" w:styleId="Mentionnonrsolue">
    <w:name w:val="Unresolved Mention"/>
    <w:basedOn w:val="Policepardfaut"/>
    <w:uiPriority w:val="99"/>
    <w:semiHidden/>
    <w:unhideWhenUsed/>
    <w:rsid w:val="00BB215D"/>
    <w:rPr>
      <w:color w:val="605E5C"/>
      <w:shd w:val="clear" w:color="auto" w:fill="E1DFDD"/>
    </w:rPr>
  </w:style>
  <w:style w:type="paragraph" w:customStyle="1" w:styleId="s14">
    <w:name w:val="s14"/>
    <w:basedOn w:val="Normal"/>
    <w:rsid w:val="0095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FR"/>
    </w:rPr>
  </w:style>
  <w:style w:type="character" w:customStyle="1" w:styleId="s13">
    <w:name w:val="s13"/>
    <w:basedOn w:val="Policepardfaut"/>
    <w:rsid w:val="0095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hek\OneDrive%20-%20EDUETATFR\01-PhasePRO\EMEF-INFO-0123-Service%20des%20sports,%20gestion%20des%20SAF\Gestion%20de%20projet\Rencontre%20Client\P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5DA4E-7B90-4770-ABCD-F3DAC674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PV_TEMPLATE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Fribourg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Pasche Killian</dc:creator>
  <cp:lastModifiedBy>Pasche Killian</cp:lastModifiedBy>
  <cp:revision>8</cp:revision>
  <cp:lastPrinted>2020-01-17T06:36:00Z</cp:lastPrinted>
  <dcterms:created xsi:type="dcterms:W3CDTF">2023-03-14T17:08:00Z</dcterms:created>
  <dcterms:modified xsi:type="dcterms:W3CDTF">2023-05-17T08:40:00Z</dcterms:modified>
</cp:coreProperties>
</file>